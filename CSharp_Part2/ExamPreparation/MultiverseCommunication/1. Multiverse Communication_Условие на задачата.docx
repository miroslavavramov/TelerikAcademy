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0D0A71">
        <w:rPr>
          <w:noProof/>
        </w:rPr>
        <w:t>Multiverse Communication</w:t>
      </w:r>
    </w:p>
    <w:p w:rsidR="00B55646" w:rsidRDefault="00C80501" w:rsidP="00ED3504">
      <w:r>
        <w:t>One day</w:t>
      </w:r>
      <w:r w:rsidR="00567E89">
        <w:t>,</w:t>
      </w:r>
      <w:r>
        <w:t xml:space="preserve"> after eating too much pizza,</w:t>
      </w:r>
      <w:r w:rsidR="005E01C3">
        <w:t xml:space="preserve"> the </w:t>
      </w:r>
      <w:r w:rsidR="005E01C3" w:rsidRPr="00262B65">
        <w:rPr>
          <w:b/>
        </w:rPr>
        <w:t>master-programmers</w:t>
      </w:r>
      <w:r>
        <w:t xml:space="preserve"> </w:t>
      </w:r>
      <w:proofErr w:type="spellStart"/>
      <w:r>
        <w:t>Niki</w:t>
      </w:r>
      <w:proofErr w:type="spellEnd"/>
      <w:r>
        <w:t xml:space="preserve">, Toni and Ivo started talking about “highly-intelligent” topics – how the universe </w:t>
      </w:r>
      <w:r w:rsidRPr="00B1429F">
        <w:rPr>
          <w:b/>
        </w:rPr>
        <w:t>started</w:t>
      </w:r>
      <w:r>
        <w:t xml:space="preserve">, who created it, are there other </w:t>
      </w:r>
      <w:r w:rsidRPr="008713BD">
        <w:rPr>
          <w:b/>
        </w:rPr>
        <w:t>advanced</w:t>
      </w:r>
      <w:r>
        <w:t xml:space="preserve"> forms of life, </w:t>
      </w:r>
      <w:r w:rsidR="00EA6A67">
        <w:t>what kind of</w:t>
      </w:r>
      <w:r>
        <w:t xml:space="preserve"> girls are hot and so on. Suddenly they received an </w:t>
      </w:r>
      <w:r w:rsidRPr="00392D4F">
        <w:rPr>
          <w:b/>
        </w:rPr>
        <w:t>answer</w:t>
      </w:r>
      <w:r>
        <w:t xml:space="preserve"> from beyond to one of the biggest mysteries </w:t>
      </w:r>
      <w:r w:rsidR="00912A0A">
        <w:t>for the mankind</w:t>
      </w:r>
      <w:r>
        <w:t xml:space="preserve"> – there </w:t>
      </w:r>
      <w:r w:rsidR="00EA6A67">
        <w:t>is</w:t>
      </w:r>
      <w:r>
        <w:t xml:space="preserve"> more than one universe</w:t>
      </w:r>
      <w:r w:rsidR="00EA6A67">
        <w:t xml:space="preserve"> in the space</w:t>
      </w:r>
      <w:r w:rsidR="00912A0A">
        <w:t>-time continuum</w:t>
      </w:r>
      <w:r w:rsidR="00EA6A67">
        <w:t xml:space="preserve">! As a matter of fact – they are </w:t>
      </w:r>
      <w:r w:rsidR="00EA6A67" w:rsidRPr="00993CFE">
        <w:rPr>
          <w:b/>
        </w:rPr>
        <w:t>infinite</w:t>
      </w:r>
      <w:r w:rsidR="00EA6A67">
        <w:t xml:space="preserve"> – a multiverse</w:t>
      </w:r>
      <w:r w:rsidR="00912A0A">
        <w:t xml:space="preserve"> to rule them all! How cool is that, huh?</w:t>
      </w:r>
    </w:p>
    <w:p w:rsidR="00B21257" w:rsidRDefault="00B21257" w:rsidP="00ED3504">
      <w:r>
        <w:t>So, back to our story – somewhere in between the wormholes, dark matter a</w:t>
      </w:r>
      <w:r w:rsidR="00D1298C">
        <w:t>nd a lot of space</w:t>
      </w:r>
      <w:r w:rsidR="009D4FAE">
        <w:t>-</w:t>
      </w:r>
      <w:r w:rsidR="00D1298C">
        <w:t xml:space="preserve">flying </w:t>
      </w:r>
      <w:proofErr w:type="spellStart"/>
      <w:proofErr w:type="gramStart"/>
      <w:r w:rsidR="00B34578">
        <w:t>Zerg</w:t>
      </w:r>
      <w:proofErr w:type="spellEnd"/>
      <w:r w:rsidR="00B34578">
        <w:t xml:space="preserve"> </w:t>
      </w:r>
      <w:r w:rsidR="00813C1B">
        <w:t xml:space="preserve"> </w:t>
      </w:r>
      <w:proofErr w:type="spellStart"/>
      <w:r w:rsidR="00B34578">
        <w:t>Mutalisks</w:t>
      </w:r>
      <w:proofErr w:type="spellEnd"/>
      <w:proofErr w:type="gramEnd"/>
      <w:r>
        <w:t xml:space="preserve">, there was another universe almost </w:t>
      </w:r>
      <w:r w:rsidRPr="00056B58">
        <w:rPr>
          <w:b/>
        </w:rPr>
        <w:t>identical</w:t>
      </w:r>
      <w:r>
        <w:t xml:space="preserve"> to ours. </w:t>
      </w:r>
      <w:r w:rsidR="00FE7AD1">
        <w:t xml:space="preserve">The </w:t>
      </w:r>
      <w:r w:rsidR="00D25E68">
        <w:t xml:space="preserve">very </w:t>
      </w:r>
      <w:r w:rsidR="00FE7AD1">
        <w:t>same day</w:t>
      </w:r>
      <w:r w:rsidR="00567E89">
        <w:t xml:space="preserve"> after eating too much spaghetti</w:t>
      </w:r>
      <w:r w:rsidR="00FE7AD1">
        <w:t xml:space="preserve">, </w:t>
      </w:r>
      <w:proofErr w:type="spellStart"/>
      <w:r w:rsidR="00FE7AD1">
        <w:t>Ikin</w:t>
      </w:r>
      <w:proofErr w:type="spellEnd"/>
      <w:r w:rsidR="00FE7AD1">
        <w:t xml:space="preserve">, </w:t>
      </w:r>
      <w:proofErr w:type="spellStart"/>
      <w:r w:rsidR="00FE7AD1">
        <w:t>Inot</w:t>
      </w:r>
      <w:proofErr w:type="spellEnd"/>
      <w:r w:rsidR="00FE7AD1">
        <w:t xml:space="preserve"> and </w:t>
      </w:r>
      <w:proofErr w:type="spellStart"/>
      <w:r w:rsidR="00FE7AD1">
        <w:t>Ovi</w:t>
      </w:r>
      <w:proofErr w:type="spellEnd"/>
      <w:r w:rsidR="00FE7AD1">
        <w:t xml:space="preserve"> </w:t>
      </w:r>
      <w:r w:rsidR="00644AB7">
        <w:t>(</w:t>
      </w:r>
      <w:r w:rsidR="00282904">
        <w:t xml:space="preserve">being </w:t>
      </w:r>
      <w:r w:rsidR="00813C1B">
        <w:t xml:space="preserve">well trained </w:t>
      </w:r>
      <w:proofErr w:type="spellStart"/>
      <w:r w:rsidR="00567E89">
        <w:t>Terran</w:t>
      </w:r>
      <w:proofErr w:type="spellEnd"/>
      <w:r w:rsidR="00567E89">
        <w:t xml:space="preserve"> Ghosts</w:t>
      </w:r>
      <w:r w:rsidR="00644AB7">
        <w:t>)</w:t>
      </w:r>
      <w:r w:rsidR="00567E89">
        <w:t xml:space="preserve">, decided to </w:t>
      </w:r>
      <w:r w:rsidR="00702922">
        <w:t xml:space="preserve">send </w:t>
      </w:r>
      <w:r w:rsidR="005E3A09">
        <w:t>telepathically</w:t>
      </w:r>
      <w:r w:rsidR="001105A4">
        <w:t xml:space="preserve"> </w:t>
      </w:r>
      <w:r w:rsidR="00702922">
        <w:t xml:space="preserve">an </w:t>
      </w:r>
      <w:r w:rsidR="00702922" w:rsidRPr="00056B58">
        <w:rPr>
          <w:b/>
        </w:rPr>
        <w:t>encrypted numerical message</w:t>
      </w:r>
      <w:r w:rsidR="00702922">
        <w:t xml:space="preserve"> </w:t>
      </w:r>
      <w:r w:rsidR="00D07556">
        <w:t>to our</w:t>
      </w:r>
      <w:r w:rsidR="008A7C5F">
        <w:t xml:space="preserve"> well-known</w:t>
      </w:r>
      <w:r w:rsidR="00D07556">
        <w:t xml:space="preserve"> software engineers.</w:t>
      </w:r>
    </w:p>
    <w:p w:rsidR="00D76346" w:rsidRDefault="00D76346" w:rsidP="00ED3504">
      <w:r>
        <w:t>The</w:t>
      </w:r>
      <w:r w:rsidR="00BE7803">
        <w:t xml:space="preserve"> sent</w:t>
      </w:r>
      <w:r>
        <w:t xml:space="preserve"> message is made of the following</w:t>
      </w:r>
      <w:r w:rsidR="00EE1BC9">
        <w:t xml:space="preserve"> digits: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0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CHU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1</w:t>
            </w:r>
          </w:p>
        </w:tc>
        <w:tc>
          <w:tcPr>
            <w:tcW w:w="1031" w:type="dxa"/>
            <w:vAlign w:val="center"/>
          </w:tcPr>
          <w:p w:rsidR="00BA1F2B" w:rsidRPr="005F3250" w:rsidRDefault="00355C08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TEL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2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OFT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3</w:t>
            </w:r>
          </w:p>
        </w:tc>
        <w:tc>
          <w:tcPr>
            <w:tcW w:w="1031" w:type="dxa"/>
            <w:vAlign w:val="center"/>
          </w:tcPr>
          <w:p w:rsidR="00BA1F2B" w:rsidRPr="005F3250" w:rsidRDefault="002A277F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IVA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4</w:t>
            </w:r>
          </w:p>
        </w:tc>
        <w:tc>
          <w:tcPr>
            <w:tcW w:w="1031" w:type="dxa"/>
            <w:vAlign w:val="center"/>
          </w:tcPr>
          <w:p w:rsidR="00BA1F2B" w:rsidRPr="005F3250" w:rsidRDefault="000F009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EMY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5</w:t>
            </w:r>
          </w:p>
        </w:tc>
        <w:tc>
          <w:tcPr>
            <w:tcW w:w="1031" w:type="dxa"/>
            <w:vAlign w:val="center"/>
          </w:tcPr>
          <w:p w:rsidR="00BA1F2B" w:rsidRPr="005F3250" w:rsidRDefault="006F708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VNB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6</w:t>
            </w:r>
          </w:p>
        </w:tc>
        <w:tc>
          <w:tcPr>
            <w:tcW w:w="1031" w:type="dxa"/>
            <w:vAlign w:val="center"/>
          </w:tcPr>
          <w:p w:rsidR="00BA1F2B" w:rsidRPr="005F3250" w:rsidRDefault="009E2847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POQ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A949F2">
            <w:pPr>
              <w:spacing w:before="60" w:after="60"/>
              <w:jc w:val="center"/>
            </w:pPr>
            <w:r w:rsidRPr="006260EC">
              <w:t>7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ERI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6260EC" w:rsidRDefault="00BA1F2B" w:rsidP="004D2CF6">
            <w:pPr>
              <w:spacing w:before="60" w:after="60"/>
              <w:jc w:val="center"/>
            </w:pPr>
            <w:r w:rsidRPr="006260EC">
              <w:t>8</w:t>
            </w:r>
          </w:p>
        </w:tc>
        <w:tc>
          <w:tcPr>
            <w:tcW w:w="1031" w:type="dxa"/>
            <w:vAlign w:val="center"/>
          </w:tcPr>
          <w:p w:rsidR="00BA1F2B" w:rsidRPr="005F3250" w:rsidRDefault="00566552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5F3250">
              <w:rPr>
                <w:rFonts w:ascii="Consolas" w:hAnsi="Consolas" w:cs="Consolas"/>
                <w:noProof/>
              </w:rPr>
              <w:t>CAD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9</w:t>
            </w:r>
          </w:p>
        </w:tc>
        <w:tc>
          <w:tcPr>
            <w:tcW w:w="1031" w:type="dxa"/>
            <w:vAlign w:val="center"/>
          </w:tcPr>
          <w:p w:rsidR="000646D2" w:rsidRPr="005F3250" w:rsidRDefault="00171BEE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K-A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10</w:t>
            </w:r>
          </w:p>
        </w:tc>
        <w:tc>
          <w:tcPr>
            <w:tcW w:w="1031" w:type="dxa"/>
            <w:vAlign w:val="center"/>
          </w:tcPr>
          <w:p w:rsidR="000646D2" w:rsidRPr="005F3250" w:rsidRDefault="00130A76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IIA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11</w:t>
            </w:r>
          </w:p>
        </w:tc>
        <w:tc>
          <w:tcPr>
            <w:tcW w:w="1031" w:type="dxa"/>
            <w:vAlign w:val="center"/>
          </w:tcPr>
          <w:p w:rsidR="000646D2" w:rsidRPr="005F3250" w:rsidRDefault="009D4D25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YLO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6260EC" w:rsidRDefault="000646D2" w:rsidP="004D2CF6">
            <w:pPr>
              <w:spacing w:before="60" w:after="60"/>
              <w:jc w:val="center"/>
            </w:pPr>
            <w:r w:rsidRPr="006260EC">
              <w:t>12</w:t>
            </w:r>
          </w:p>
        </w:tc>
        <w:tc>
          <w:tcPr>
            <w:tcW w:w="1031" w:type="dxa"/>
            <w:vAlign w:val="center"/>
          </w:tcPr>
          <w:p w:rsidR="000646D2" w:rsidRPr="005F3250" w:rsidRDefault="00533E61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5F3250">
              <w:rPr>
                <w:rFonts w:ascii="Consolas" w:hAnsi="Consolas" w:cs="Consolas"/>
              </w:rPr>
              <w:t>PLA</w:t>
            </w:r>
          </w:p>
        </w:tc>
      </w:tr>
    </w:tbl>
    <w:p w:rsidR="002F29B4" w:rsidRPr="002F29B4" w:rsidRDefault="00D145D5" w:rsidP="00CF06DA">
      <w:pPr>
        <w:pStyle w:val="Heading3"/>
        <w:rPr>
          <w:b w:val="0"/>
        </w:rPr>
      </w:pPr>
      <w:r>
        <w:rPr>
          <w:b w:val="0"/>
        </w:rPr>
        <w:t>The message is written</w:t>
      </w:r>
      <w:r w:rsidR="00A12313" w:rsidRPr="00A12313">
        <w:rPr>
          <w:b w:val="0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0674B6" w:rsidRPr="00A12313">
        <w:rPr>
          <w:b w:val="0"/>
        </w:rPr>
        <w:t xml:space="preserve"> </w:t>
      </w:r>
      <w:r w:rsidR="000674B6" w:rsidRPr="00801B98">
        <w:t>sequence</w:t>
      </w:r>
      <w:r w:rsidR="00A12313" w:rsidRPr="00801B98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B039CA">
        <w:t>13</w:t>
      </w:r>
      <w:r w:rsidR="00A12313" w:rsidRPr="00A12313">
        <w:rPr>
          <w:b w:val="0"/>
        </w:rPr>
        <w:t xml:space="preserve"> times bigger than the shown in the above table, the next digit on the left has </w:t>
      </w:r>
      <w:r w:rsidR="00340777" w:rsidRPr="00B039CA">
        <w:t>13</w:t>
      </w:r>
      <w:r w:rsidR="00A12313" w:rsidRPr="00B039CA">
        <w:t>*</w:t>
      </w:r>
      <w:r w:rsidR="00340777" w:rsidRPr="00B039CA">
        <w:t>13</w:t>
      </w:r>
      <w:r w:rsidR="00A12313" w:rsidRPr="00A12313">
        <w:rPr>
          <w:b w:val="0"/>
        </w:rPr>
        <w:t xml:space="preserve"> times bigger value than the shown in the table and so on.</w:t>
      </w:r>
      <w:r w:rsidR="00A12313">
        <w:t xml:space="preserve"> </w:t>
      </w:r>
      <w:r w:rsidR="002F29B4">
        <w:rPr>
          <w:b w:val="0"/>
        </w:rPr>
        <w:t xml:space="preserve">Since our masters are too lazy after so much pizza and do not want to think (and code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>your help, our heroes can fall asleep calmly</w:t>
      </w:r>
      <w:r w:rsidR="00B82A86">
        <w:rPr>
          <w:b w:val="0"/>
        </w:rPr>
        <w:t>, knowing other universes exist</w:t>
      </w:r>
      <w:r w:rsidR="006C2FC7">
        <w:rPr>
          <w:b w:val="0"/>
        </w:rPr>
        <w:t xml:space="preserve"> somewhere</w:t>
      </w:r>
      <w:r w:rsidR="003E009A">
        <w:rPr>
          <w:b w:val="0"/>
        </w:rP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message from the parallel</w:t>
      </w:r>
      <w:r w:rsidRPr="00A11CA3">
        <w:t xml:space="preserve"> </w:t>
      </w:r>
      <w:r w:rsidR="00B13E30">
        <w:t>universe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lastRenderedPageBreak/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E360E">
              <w:rPr>
                <w:rFonts w:ascii="Consolas" w:hAnsi="Consolas" w:cs="Consolas"/>
                <w:sz w:val="25"/>
                <w:szCs w:val="25"/>
              </w:rPr>
              <w:t>OFT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450D2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55368F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Pr="00FE5445">
              <w:rPr>
                <w:rFonts w:ascii="Consolas" w:hAnsi="Consolas" w:cs="Consolas"/>
                <w:b/>
                <w:noProof/>
              </w:rPr>
              <w:t>OFT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EB1F9F" w:rsidRPr="00364DC7">
              <w:rPr>
                <w:rFonts w:ascii="Consolas" w:hAnsi="Consolas" w:cs="Consolas"/>
                <w:b/>
                <w:noProof/>
              </w:rPr>
              <w:t>2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Pr="00FE5445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9C7AA7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C7AA7">
              <w:rPr>
                <w:rFonts w:ascii="Consolas" w:hAnsi="Consolas" w:cs="Consolas"/>
                <w:sz w:val="25"/>
                <w:szCs w:val="25"/>
              </w:rPr>
              <w:t>IVAYLO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7A153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A153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4260E4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IVA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r w:rsidR="00FE5445" w:rsidRPr="00FE5445">
              <w:rPr>
                <w:rFonts w:ascii="Consolas" w:hAnsi="Consolas" w:cs="Consolas"/>
                <w:b/>
                <w:noProof/>
              </w:rPr>
              <w:t>YLO</w:t>
            </w:r>
            <w:r w:rsidR="0055368F">
              <w:rPr>
                <w:rFonts w:ascii="Consolas" w:hAnsi="Consolas" w:cs="Consolas"/>
                <w:noProof/>
              </w:rPr>
              <w:t xml:space="preserve"> means </w:t>
            </w:r>
            <w:r w:rsidR="0055368F" w:rsidRPr="00396747">
              <w:rPr>
                <w:rFonts w:ascii="Consolas" w:hAnsi="Consolas" w:cs="Consolas"/>
                <w:b/>
                <w:noProof/>
              </w:rPr>
              <w:t>B (11)</w:t>
            </w:r>
            <w:r>
              <w:rPr>
                <w:rFonts w:ascii="Consolas" w:hAnsi="Consolas" w:cs="Consolas"/>
                <w:noProof/>
              </w:rPr>
              <w:t xml:space="preserve"> 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C619E4" w:rsidRPr="00C619E4">
              <w:rPr>
                <w:rFonts w:ascii="Consolas" w:hAnsi="Consolas" w:cs="Consolas"/>
                <w:b/>
                <w:noProof/>
              </w:rPr>
              <w:t>3B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4260E4" w:rsidRPr="00790C9D">
              <w:rPr>
                <w:rFonts w:ascii="Consolas" w:hAnsi="Consolas" w:cs="Consolas"/>
                <w:b/>
                <w:noProof/>
              </w:rPr>
              <w:t>50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6801B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TELERIK-ACADEMY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5D5411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D5411">
              <w:rPr>
                <w:rFonts w:ascii="Consolas" w:hAnsi="Consolas" w:cs="Consolas"/>
                <w:noProof/>
              </w:rPr>
              <w:t>45569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AC7B0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290C6F">
              <w:rPr>
                <w:rFonts w:ascii="Consolas" w:hAnsi="Consolas" w:cs="Consolas"/>
                <w:b/>
                <w:noProof/>
              </w:rPr>
              <w:t>TEL</w:t>
            </w:r>
            <w:r>
              <w:rPr>
                <w:rFonts w:ascii="Consolas" w:hAnsi="Consolas" w:cs="Consolas"/>
                <w:noProof/>
              </w:rPr>
              <w:t xml:space="preserve"> means 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r w:rsidR="00EB1F9F" w:rsidRPr="00097237">
              <w:rPr>
                <w:rFonts w:ascii="Consolas" w:hAnsi="Consolas" w:cs="Consolas"/>
                <w:b/>
                <w:noProof/>
              </w:rPr>
              <w:t>ERI</w:t>
            </w:r>
            <w:r w:rsidR="00EB1F9F">
              <w:rPr>
                <w:rFonts w:ascii="Consolas" w:hAnsi="Consolas" w:cs="Consolas"/>
                <w:noProof/>
              </w:rPr>
              <w:t xml:space="preserve"> means</w:t>
            </w:r>
            <w:r w:rsidR="00097237">
              <w:rPr>
                <w:rFonts w:ascii="Consolas" w:hAnsi="Consolas" w:cs="Consolas"/>
                <w:noProof/>
              </w:rPr>
              <w:t xml:space="preserve"> </w:t>
            </w:r>
            <w:r w:rsidR="00097237" w:rsidRPr="00097237">
              <w:rPr>
                <w:rFonts w:ascii="Consolas" w:hAnsi="Consolas" w:cs="Consolas"/>
                <w:b/>
                <w:noProof/>
              </w:rPr>
              <w:t>7</w:t>
            </w:r>
            <w:r w:rsidR="00097237">
              <w:rPr>
                <w:rFonts w:ascii="Consolas" w:hAnsi="Consolas" w:cs="Consolas"/>
                <w:noProof/>
              </w:rPr>
              <w:t xml:space="preserve">, </w:t>
            </w:r>
            <w:r w:rsidR="00097237">
              <w:rPr>
                <w:rFonts w:ascii="Consolas" w:hAnsi="Consolas" w:cs="Consolas"/>
                <w:b/>
                <w:noProof/>
              </w:rPr>
              <w:t>K-A</w:t>
            </w:r>
            <w:r w:rsidR="00097237">
              <w:rPr>
                <w:rFonts w:ascii="Consolas" w:hAnsi="Consolas" w:cs="Consolas"/>
                <w:noProof/>
              </w:rPr>
              <w:t xml:space="preserve"> means </w:t>
            </w:r>
            <w:r w:rsidR="00097237">
              <w:rPr>
                <w:rFonts w:ascii="Consolas" w:hAnsi="Consolas" w:cs="Consolas"/>
                <w:b/>
                <w:noProof/>
              </w:rPr>
              <w:t>9</w:t>
            </w:r>
            <w:r w:rsidR="0065289A">
              <w:rPr>
                <w:rFonts w:ascii="Consolas" w:hAnsi="Consolas" w:cs="Consolas"/>
                <w:noProof/>
              </w:rPr>
              <w:t xml:space="preserve">, </w:t>
            </w:r>
            <w:r w:rsidR="0065289A">
              <w:rPr>
                <w:rFonts w:ascii="Consolas" w:hAnsi="Consolas" w:cs="Consolas"/>
                <w:b/>
                <w:noProof/>
              </w:rPr>
              <w:t>CAD</w:t>
            </w:r>
            <w:r w:rsidR="0065289A">
              <w:rPr>
                <w:rFonts w:ascii="Consolas" w:hAnsi="Consolas" w:cs="Consolas"/>
                <w:noProof/>
              </w:rPr>
              <w:t xml:space="preserve"> means </w:t>
            </w:r>
            <w:r w:rsidR="0065289A">
              <w:rPr>
                <w:rFonts w:ascii="Consolas" w:hAnsi="Consolas" w:cs="Consolas"/>
                <w:b/>
                <w:noProof/>
              </w:rPr>
              <w:t>8</w:t>
            </w:r>
            <w:r w:rsidR="00F04D38">
              <w:rPr>
                <w:rFonts w:ascii="Consolas" w:hAnsi="Consolas" w:cs="Consolas"/>
                <w:noProof/>
              </w:rPr>
              <w:t xml:space="preserve"> and</w:t>
            </w:r>
            <w:r w:rsidR="00FC49A8">
              <w:rPr>
                <w:rFonts w:ascii="Consolas" w:hAnsi="Consolas" w:cs="Consolas"/>
                <w:noProof/>
              </w:rPr>
              <w:t xml:space="preserve"> </w:t>
            </w:r>
            <w:r w:rsidR="00FC49A8">
              <w:rPr>
                <w:rFonts w:ascii="Consolas" w:hAnsi="Consolas" w:cs="Consolas"/>
                <w:b/>
                <w:noProof/>
              </w:rPr>
              <w:t>EMY</w:t>
            </w:r>
            <w:r w:rsidR="00FC49A8">
              <w:rPr>
                <w:rFonts w:ascii="Consolas" w:hAnsi="Consolas" w:cs="Consolas"/>
                <w:noProof/>
              </w:rPr>
              <w:t xml:space="preserve"> means </w:t>
            </w:r>
            <w:r w:rsidR="00AC7B0D">
              <w:rPr>
                <w:rFonts w:ascii="Consolas" w:hAnsi="Consolas" w:cs="Consolas"/>
                <w:b/>
                <w:noProof/>
              </w:rPr>
              <w:t xml:space="preserve">4 </w:t>
            </w:r>
            <w:r>
              <w:rPr>
                <w:rFonts w:ascii="Consolas" w:hAnsi="Consolas" w:cs="Consolas"/>
                <w:noProof/>
              </w:rPr>
              <w:t>in 13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AD6D6B" w:rsidRPr="00C47C84">
              <w:rPr>
                <w:rFonts w:ascii="Consolas" w:hAnsi="Consolas" w:cs="Consolas"/>
                <w:b/>
                <w:noProof/>
              </w:rPr>
              <w:t>17984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FA489A" w:rsidRPr="00FA489A">
              <w:rPr>
                <w:rFonts w:ascii="Consolas" w:hAnsi="Consolas" w:cs="Consolas"/>
                <w:b/>
                <w:noProof/>
              </w:rPr>
              <w:t>45569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CEF" w:rsidRDefault="00812CEF">
      <w:r>
        <w:separator/>
      </w:r>
    </w:p>
  </w:endnote>
  <w:endnote w:type="continuationSeparator" w:id="0">
    <w:p w:rsidR="00812CEF" w:rsidRDefault="0081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C685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CC6850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12CE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CEF" w:rsidRDefault="00812CEF">
      <w:r>
        <w:separator/>
      </w:r>
    </w:p>
  </w:footnote>
  <w:footnote w:type="continuationSeparator" w:id="0">
    <w:p w:rsidR="00812CEF" w:rsidRDefault="00812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12CE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532F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6B8B"/>
    <w:rsid w:val="001E177B"/>
    <w:rsid w:val="00213EAA"/>
    <w:rsid w:val="002223A6"/>
    <w:rsid w:val="002256C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6AC0"/>
    <w:rsid w:val="002F27CA"/>
    <w:rsid w:val="002F29B4"/>
    <w:rsid w:val="003025F1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92D4F"/>
    <w:rsid w:val="00396747"/>
    <w:rsid w:val="003A243D"/>
    <w:rsid w:val="003A24B4"/>
    <w:rsid w:val="003A4BA8"/>
    <w:rsid w:val="003B0BA0"/>
    <w:rsid w:val="003B312B"/>
    <w:rsid w:val="003C355F"/>
    <w:rsid w:val="003D2B08"/>
    <w:rsid w:val="003D472C"/>
    <w:rsid w:val="003E009A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4F67EB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800BC7"/>
    <w:rsid w:val="00801B98"/>
    <w:rsid w:val="008069D4"/>
    <w:rsid w:val="00812CEF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128CD"/>
    <w:rsid w:val="00912A0A"/>
    <w:rsid w:val="009132A1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93CFE"/>
    <w:rsid w:val="009A07CA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68FF"/>
    <w:rsid w:val="00BE0F7C"/>
    <w:rsid w:val="00BE7803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B7622"/>
    <w:rsid w:val="00CC074D"/>
    <w:rsid w:val="00CC0A1F"/>
    <w:rsid w:val="00CC6850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D0F05"/>
    <w:rsid w:val="00DD2674"/>
    <w:rsid w:val="00DD2EBC"/>
    <w:rsid w:val="00DE0129"/>
    <w:rsid w:val="00DF1A77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5031A"/>
    <w:rsid w:val="00F62CEE"/>
    <w:rsid w:val="00F642FA"/>
    <w:rsid w:val="00F845B7"/>
    <w:rsid w:val="00F95498"/>
    <w:rsid w:val="00FA489A"/>
    <w:rsid w:val="00FC2A77"/>
    <w:rsid w:val="00FC49A8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97543-131C-4243-AFFE-09594C37D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2709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denis</cp:lastModifiedBy>
  <cp:revision>2</cp:revision>
  <cp:lastPrinted>2011-11-24T17:37:00Z</cp:lastPrinted>
  <dcterms:created xsi:type="dcterms:W3CDTF">2014-01-15T18:30:00Z</dcterms:created>
  <dcterms:modified xsi:type="dcterms:W3CDTF">2014-01-15T18:30:00Z</dcterms:modified>
</cp:coreProperties>
</file>